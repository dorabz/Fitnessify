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EE4E" w14:textId="77777777" w:rsidR="00C456C4" w:rsidRDefault="00E14A04" w:rsidP="00675978">
      <w:pPr>
        <w:pStyle w:val="Naslovnica"/>
      </w:pPr>
      <w:bookmarkStart w:id="0" w:name="_Toc57173639"/>
      <w:r>
        <w:t>Naslovnica</w:t>
      </w:r>
    </w:p>
    <w:p w14:paraId="1542FB75" w14:textId="77777777" w:rsidR="00E14A04" w:rsidRPr="00675978" w:rsidRDefault="00E14A04" w:rsidP="00E14A04">
      <w:pPr>
        <w:pStyle w:val="Naslov"/>
      </w:pPr>
      <w:r>
        <w:t>NASLOV</w:t>
      </w:r>
    </w:p>
    <w:p w14:paraId="45B5782B" w14:textId="77777777" w:rsidR="00C456C4" w:rsidRPr="003960F9" w:rsidRDefault="00C456C4" w:rsidP="00C456C4">
      <w:pPr>
        <w:jc w:val="center"/>
      </w:pPr>
    </w:p>
    <w:p w14:paraId="5DCFDA18" w14:textId="77777777" w:rsidR="00E14A04" w:rsidRDefault="00E14A04" w:rsidP="00E14A04">
      <w:pPr>
        <w:pStyle w:val="Heading1"/>
      </w:pPr>
      <w:r>
        <w:t>Heading 1</w:t>
      </w:r>
    </w:p>
    <w:p w14:paraId="09EEA7B5" w14:textId="77777777" w:rsidR="00E14A04" w:rsidRDefault="00E14A04" w:rsidP="00E14A04">
      <w:pPr>
        <w:pStyle w:val="Heading2"/>
      </w:pPr>
      <w:r>
        <w:t>Heading 2</w:t>
      </w:r>
    </w:p>
    <w:p w14:paraId="23A48E31" w14:textId="77777777" w:rsidR="00E14A04" w:rsidRDefault="00E14A04" w:rsidP="00E14A04">
      <w:pPr>
        <w:pStyle w:val="Heading3"/>
      </w:pPr>
      <w:r>
        <w:t>Heading 3</w:t>
      </w:r>
    </w:p>
    <w:p w14:paraId="7AEFB38E" w14:textId="77777777" w:rsidR="00E14A04" w:rsidRDefault="00E14A04" w:rsidP="00E14A04">
      <w:pPr>
        <w:pStyle w:val="Heading4"/>
      </w:pPr>
      <w:r>
        <w:t>Heading 4</w:t>
      </w:r>
    </w:p>
    <w:p w14:paraId="58C852E8" w14:textId="77777777" w:rsidR="00E14A04" w:rsidRDefault="00E14A04" w:rsidP="00E14A04"/>
    <w:p w14:paraId="18218618" w14:textId="77777777" w:rsidR="002275EA" w:rsidRDefault="00E14A04" w:rsidP="00FF0F28">
      <w:pPr>
        <w:pStyle w:val="Odlomak"/>
      </w:pPr>
      <w:r>
        <w:t>Odlomak (podnaslov koji ne ide u Sadržaj)</w:t>
      </w:r>
    </w:p>
    <w:p w14:paraId="59220B34" w14:textId="77777777" w:rsidR="00E14A04" w:rsidRDefault="00E14A04" w:rsidP="00E14A04">
      <w:r w:rsidRPr="00E14A04">
        <w:t>Normal tekst, poravnat s obje strane a može imati before/after spacing. U nastavku šprance navedeni su nazivi drugih stilova. Prolaskom značke kroz tekst mogu se pratiti promjene stila.</w:t>
      </w:r>
      <w:r>
        <w:t xml:space="preserve"> Npr, slijedi (engl. </w:t>
      </w:r>
      <w:r w:rsidRPr="00E14A04">
        <w:rPr>
          <w:rStyle w:val="Original"/>
        </w:rPr>
        <w:t>Original</w:t>
      </w:r>
      <w:r w:rsidRPr="00E14A04">
        <w:t xml:space="preserve"> uslijed teksta)</w:t>
      </w:r>
      <w:r>
        <w:t>.</w:t>
      </w:r>
    </w:p>
    <w:p w14:paraId="0A14A47C" w14:textId="77777777" w:rsidR="00E14A04" w:rsidRDefault="00E14A04" w:rsidP="00E14A04"/>
    <w:p w14:paraId="54F6CD50" w14:textId="77777777" w:rsidR="00E14A04" w:rsidRDefault="00E14A04" w:rsidP="00E14A04">
      <w:r w:rsidRPr="00E14A04">
        <w:rPr>
          <w:rStyle w:val="Primjer"/>
        </w:rPr>
        <w:t>Na primjer</w:t>
      </w:r>
      <w:r>
        <w:t xml:space="preserve">, primjeri idu posebnim stilom </w:t>
      </w:r>
      <w:r w:rsidRPr="00E14A04">
        <w:rPr>
          <w:rStyle w:val="Original"/>
        </w:rPr>
        <w:t>Primjer</w:t>
      </w:r>
      <w:r>
        <w:t>.</w:t>
      </w:r>
    </w:p>
    <w:p w14:paraId="1B2F4C9B" w14:textId="77777777" w:rsidR="00E14A04" w:rsidRDefault="00E14A04" w:rsidP="00E14A04"/>
    <w:p w14:paraId="009AA849" w14:textId="77777777" w:rsidR="00E14A04" w:rsidRDefault="00E14A04" w:rsidP="00E14A04">
      <w:r>
        <w:t>Nabrajanja:</w:t>
      </w:r>
    </w:p>
    <w:p w14:paraId="4836A10E" w14:textId="77777777" w:rsidR="00E14A04" w:rsidRDefault="00E14A04" w:rsidP="00E14A04">
      <w:pPr>
        <w:pStyle w:val="Natuknice"/>
      </w:pPr>
      <w:r>
        <w:t>Natuknice</w:t>
      </w:r>
    </w:p>
    <w:p w14:paraId="72CD7A30" w14:textId="77777777" w:rsidR="00E14A04" w:rsidRDefault="00E14A04" w:rsidP="00E14A04">
      <w:pPr>
        <w:pStyle w:val="Natuknice2"/>
      </w:pPr>
      <w:r>
        <w:t>Natuknice 2</w:t>
      </w:r>
    </w:p>
    <w:p w14:paraId="4FD58284" w14:textId="77777777" w:rsidR="00E14A04" w:rsidRDefault="00E14A04" w:rsidP="00E14A04">
      <w:pPr>
        <w:pStyle w:val="Natuknice2"/>
      </w:pPr>
      <w:r>
        <w:t>Natuknice 2</w:t>
      </w:r>
    </w:p>
    <w:p w14:paraId="4CFCDE30" w14:textId="77777777" w:rsidR="00E14A04" w:rsidRDefault="00E14A04" w:rsidP="00E14A04"/>
    <w:p w14:paraId="1BE4C848" w14:textId="77777777" w:rsidR="00E14A04" w:rsidRDefault="00E14A04" w:rsidP="00E14A04">
      <w:pPr>
        <w:pStyle w:val="Abc"/>
      </w:pPr>
      <w:r>
        <w:t>Abc</w:t>
      </w:r>
    </w:p>
    <w:p w14:paraId="32E43AC3" w14:textId="77777777" w:rsidR="00E14A04" w:rsidRDefault="00E14A04" w:rsidP="00E14A04">
      <w:pPr>
        <w:pStyle w:val="Abc"/>
      </w:pPr>
      <w:r>
        <w:t>Abc</w:t>
      </w:r>
    </w:p>
    <w:p w14:paraId="78AF250D" w14:textId="77777777" w:rsidR="00E14A04" w:rsidRDefault="00E14A04" w:rsidP="00E14A04"/>
    <w:p w14:paraId="722D583C" w14:textId="77777777" w:rsidR="00E14A04" w:rsidRDefault="00E14A04" w:rsidP="00E14A04">
      <w:pPr>
        <w:pStyle w:val="Nabrajanje"/>
      </w:pPr>
      <w:r>
        <w:t>123</w:t>
      </w:r>
    </w:p>
    <w:p w14:paraId="509EE105" w14:textId="77777777" w:rsidR="00E14A04" w:rsidRDefault="00E14A04" w:rsidP="00E14A04">
      <w:pPr>
        <w:pStyle w:val="Nabrajanje"/>
      </w:pPr>
      <w:r>
        <w:t>123</w:t>
      </w:r>
    </w:p>
    <w:p w14:paraId="7A2B53F4" w14:textId="77777777" w:rsidR="00E14A04" w:rsidRDefault="00E14A04" w:rsidP="00E14A04"/>
    <w:p w14:paraId="6B40C15B" w14:textId="77777777" w:rsidR="00E14A04" w:rsidRDefault="00E14A04" w:rsidP="00E14A04">
      <w:pPr>
        <w:pStyle w:val="Naglasak"/>
      </w:pPr>
      <w:r>
        <w:t>Problem ili nešto važno.</w:t>
      </w:r>
    </w:p>
    <w:p w14:paraId="2E46BADE" w14:textId="77777777" w:rsidR="00E14A04" w:rsidRDefault="00E14A04" w:rsidP="00E14A04">
      <w:pPr>
        <w:pStyle w:val="Slijedi"/>
      </w:pPr>
      <w:r>
        <w:t>Rješenje problema ili zaključak.</w:t>
      </w:r>
    </w:p>
    <w:p w14:paraId="6A7BA565" w14:textId="77777777" w:rsidR="00E14A04" w:rsidRDefault="00E14A04" w:rsidP="00E14A04"/>
    <w:p w14:paraId="24851039" w14:textId="77777777" w:rsidR="00121855" w:rsidRDefault="00121855" w:rsidP="00121855">
      <w:pPr>
        <w:pStyle w:val="Program"/>
        <w:rPr>
          <w:lang w:val="pl-PL"/>
        </w:rPr>
      </w:pPr>
      <w:r w:rsidRPr="00121855">
        <w:rPr>
          <w:lang w:val="pl-PL"/>
        </w:rPr>
        <w:t xml:space="preserve">Programski </w:t>
      </w:r>
      <w:r w:rsidRPr="00121855">
        <w:rPr>
          <w:rStyle w:val="Original"/>
          <w:lang w:val="pl-PL"/>
        </w:rPr>
        <w:t>kôd</w:t>
      </w:r>
      <w:r w:rsidRPr="00121855">
        <w:rPr>
          <w:lang w:val="pl-PL"/>
        </w:rPr>
        <w:t xml:space="preserve"> ili </w:t>
      </w:r>
      <w:r>
        <w:rPr>
          <w:lang w:val="pl-PL"/>
        </w:rPr>
        <w:t xml:space="preserve">algoritam su </w:t>
      </w:r>
      <w:r w:rsidRPr="00121855">
        <w:rPr>
          <w:lang w:val="pl-PL"/>
        </w:rPr>
        <w:t>u proporcionalnom fontu.</w:t>
      </w:r>
    </w:p>
    <w:p w14:paraId="1FCC3034" w14:textId="77777777" w:rsidR="00D4265C" w:rsidRDefault="00D4265C" w:rsidP="00121855">
      <w:pPr>
        <w:pStyle w:val="Program"/>
        <w:rPr>
          <w:lang w:val="pl-PL"/>
        </w:rPr>
      </w:pPr>
    </w:p>
    <w:p w14:paraId="7761F807" w14:textId="77777777" w:rsidR="00D4265C" w:rsidRPr="00D4265C" w:rsidRDefault="00D4265C" w:rsidP="00D4265C">
      <w:pPr>
        <w:rPr>
          <w:lang w:val="en-GB"/>
        </w:rPr>
      </w:pPr>
      <w:r w:rsidRPr="00D4265C">
        <w:rPr>
          <w:lang w:val="en-GB"/>
        </w:rPr>
        <w:t xml:space="preserve">Tablica, u manjem fontu, bez proreda, </w:t>
      </w:r>
      <w:r w:rsidRPr="00D4265C">
        <w:rPr>
          <w:rStyle w:val="Original"/>
          <w:lang w:val="en-GB"/>
        </w:rPr>
        <w:t>keep lines together</w:t>
      </w:r>
      <w:r w:rsidRPr="00D4265C">
        <w:rPr>
          <w:lang w:val="en-GB"/>
        </w:rPr>
        <w:t xml:space="preserve">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4265C" w14:paraId="36419D7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1" w:type="dxa"/>
          </w:tcPr>
          <w:p w14:paraId="04752D24" w14:textId="77777777" w:rsidR="00D4265C" w:rsidRDefault="00D4265C" w:rsidP="00A82173">
            <w:pPr>
              <w:pStyle w:val="Tablica"/>
            </w:pPr>
            <w:r>
              <w:t>Tablica</w:t>
            </w:r>
          </w:p>
        </w:tc>
        <w:tc>
          <w:tcPr>
            <w:tcW w:w="4261" w:type="dxa"/>
          </w:tcPr>
          <w:p w14:paraId="1E5176A7" w14:textId="77777777" w:rsidR="00D4265C" w:rsidRDefault="00D4265C" w:rsidP="00A82173">
            <w:pPr>
              <w:pStyle w:val="Tablica"/>
            </w:pPr>
            <w:r>
              <w:t>Tablica</w:t>
            </w:r>
          </w:p>
        </w:tc>
      </w:tr>
      <w:tr w:rsidR="00D4265C" w14:paraId="30FB5A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1" w:type="dxa"/>
          </w:tcPr>
          <w:p w14:paraId="0E42ABEF" w14:textId="77777777" w:rsidR="00D4265C" w:rsidRDefault="00D4265C" w:rsidP="00A82173">
            <w:pPr>
              <w:pStyle w:val="Tablica"/>
            </w:pPr>
            <w:r>
              <w:t>Tablica</w:t>
            </w:r>
          </w:p>
        </w:tc>
        <w:tc>
          <w:tcPr>
            <w:tcW w:w="4261" w:type="dxa"/>
          </w:tcPr>
          <w:p w14:paraId="2ECAB12A" w14:textId="77777777" w:rsidR="00D4265C" w:rsidRDefault="00D4265C" w:rsidP="00A82173">
            <w:pPr>
              <w:pStyle w:val="Tablica"/>
            </w:pPr>
            <w:r>
              <w:t>Tablica</w:t>
            </w:r>
          </w:p>
        </w:tc>
      </w:tr>
    </w:tbl>
    <w:p w14:paraId="35D4231B" w14:textId="77777777" w:rsidR="00D4265C" w:rsidRPr="00121855" w:rsidRDefault="00D4265C" w:rsidP="00121855">
      <w:pPr>
        <w:pStyle w:val="Program"/>
        <w:rPr>
          <w:lang w:val="pl-PL"/>
        </w:rPr>
      </w:pPr>
    </w:p>
    <w:p w14:paraId="2653899E" w14:textId="77777777" w:rsidR="00121855" w:rsidRPr="00121855" w:rsidRDefault="00121855" w:rsidP="00E14A04">
      <w:pPr>
        <w:rPr>
          <w:lang w:val="pl-PL"/>
        </w:rPr>
      </w:pPr>
    </w:p>
    <w:p w14:paraId="6DD33ED3" w14:textId="77777777" w:rsidR="00E14A04" w:rsidRDefault="00E14A04" w:rsidP="00E14A04"/>
    <w:bookmarkEnd w:id="0"/>
    <w:p w14:paraId="5C1E08FB" w14:textId="77777777" w:rsidR="00E14A04" w:rsidRPr="001F1775" w:rsidRDefault="00E14A04" w:rsidP="00E14A04"/>
    <w:sectPr w:rsidR="00E14A04" w:rsidRPr="001F1775" w:rsidSect="00FB3448">
      <w:footerReference w:type="even" r:id="rId11"/>
      <w:footerReference w:type="default" r:id="rId12"/>
      <w:type w:val="continuous"/>
      <w:pgSz w:w="11906" w:h="16838" w:code="9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D">
      <wne:acd wne:acdName="acd1"/>
    </wne:keymap>
    <wne:keymap wne:kcmPrimary="044E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" wne:acdName="acd0" wne:fciIndexBasedOn="0065"/>
    <wne:acd wne:argValue="AgBOAGEAdAB1AGsAbgBpAGMAZQAyAA==" wne:acdName="acd1" wne:fciIndexBasedOn="0065"/>
    <wne:acd wne:argValue="" wne:acdName="acd2" wne:fciIndexBasedOn="0065"/>
    <wne:acd wne:argValue="" wne:acdName="acd3" wne:fciIndexBasedOn="0065"/>
    <wne:acd wne:argValue="AgBOAGEAdAB1AGsAbgBpAGMAZQAgAEMAaABhAHIAIABDAGgAYQByACAAQwBoAGEAcgA=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AA1DC" w14:textId="77777777" w:rsidR="00223DE9" w:rsidRDefault="00223DE9">
      <w:r>
        <w:separator/>
      </w:r>
    </w:p>
    <w:p w14:paraId="57603AD4" w14:textId="77777777" w:rsidR="00223DE9" w:rsidRDefault="00223DE9"/>
  </w:endnote>
  <w:endnote w:type="continuationSeparator" w:id="0">
    <w:p w14:paraId="07EB5411" w14:textId="77777777" w:rsidR="00223DE9" w:rsidRDefault="00223DE9">
      <w:r>
        <w:continuationSeparator/>
      </w:r>
    </w:p>
    <w:p w14:paraId="6A04C778" w14:textId="77777777" w:rsidR="00223DE9" w:rsidRDefault="00223D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48E6B" w14:textId="77777777" w:rsidR="00A1145F" w:rsidRDefault="00A1145F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F88034" w14:textId="77777777" w:rsidR="00A1145F" w:rsidRDefault="00A1145F" w:rsidP="00497761">
    <w:pPr>
      <w:pStyle w:val="Footer"/>
      <w:ind w:right="360"/>
    </w:pPr>
  </w:p>
  <w:p w14:paraId="5B5B22DB" w14:textId="77777777" w:rsidR="00A1145F" w:rsidRDefault="00A1145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A1145F" w14:paraId="3FD3C177" w14:textId="77777777" w:rsidTr="00223DE9">
      <w:tc>
        <w:tcPr>
          <w:tcW w:w="3080" w:type="dxa"/>
          <w:shd w:val="clear" w:color="auto" w:fill="auto"/>
        </w:tcPr>
        <w:p w14:paraId="24271B6F" w14:textId="77777777" w:rsidR="00A1145F" w:rsidRDefault="00A1145F" w:rsidP="00223DE9">
          <w:pPr>
            <w:pStyle w:val="Footer"/>
            <w:ind w:right="360"/>
          </w:pPr>
        </w:p>
      </w:tc>
      <w:tc>
        <w:tcPr>
          <w:tcW w:w="3081" w:type="dxa"/>
          <w:shd w:val="clear" w:color="auto" w:fill="auto"/>
        </w:tcPr>
        <w:p w14:paraId="0B543630" w14:textId="77777777" w:rsidR="00A1145F" w:rsidRDefault="00A1145F" w:rsidP="00223DE9">
          <w:pPr>
            <w:pStyle w:val="Footer"/>
            <w:ind w:right="360"/>
            <w:jc w:val="center"/>
          </w:pPr>
          <w:r w:rsidRPr="00223DE9">
            <w:sym w:font="Symbol" w:char="F0D3"/>
          </w:r>
          <w:r>
            <w:t xml:space="preserve">FER-ZPM,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16B12">
            <w:rPr>
              <w:noProof/>
            </w:rPr>
            <w:t>2022</w:t>
          </w:r>
          <w:r>
            <w:fldChar w:fldCharType="end"/>
          </w:r>
        </w:p>
      </w:tc>
      <w:tc>
        <w:tcPr>
          <w:tcW w:w="3081" w:type="dxa"/>
          <w:shd w:val="clear" w:color="auto" w:fill="auto"/>
        </w:tcPr>
        <w:p w14:paraId="38AF8024" w14:textId="77777777" w:rsidR="00A1145F" w:rsidRDefault="00A1145F" w:rsidP="00223DE9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39B1CAA6" w14:textId="77777777" w:rsidR="00A1145F" w:rsidRDefault="00A1145F" w:rsidP="009F6819">
    <w:pPr>
      <w:pStyle w:val="Footer"/>
      <w:ind w:right="360"/>
    </w:pPr>
  </w:p>
  <w:p w14:paraId="74B802AA" w14:textId="77777777" w:rsidR="00A1145F" w:rsidRDefault="00A114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B2C5D" w14:textId="77777777" w:rsidR="00223DE9" w:rsidRDefault="00223DE9">
      <w:r>
        <w:separator/>
      </w:r>
    </w:p>
    <w:p w14:paraId="7771EA56" w14:textId="77777777" w:rsidR="00223DE9" w:rsidRDefault="00223DE9"/>
  </w:footnote>
  <w:footnote w:type="continuationSeparator" w:id="0">
    <w:p w14:paraId="423965DF" w14:textId="77777777" w:rsidR="00223DE9" w:rsidRDefault="00223DE9">
      <w:r>
        <w:continuationSeparator/>
      </w:r>
    </w:p>
    <w:p w14:paraId="2F05E4D8" w14:textId="77777777" w:rsidR="00223DE9" w:rsidRDefault="00223D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 w15:restartNumberingAfterBreak="0">
    <w:nsid w:val="05874E9E"/>
    <w:multiLevelType w:val="multilevel"/>
    <w:tmpl w:val="42D8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17C5D"/>
    <w:multiLevelType w:val="hybridMultilevel"/>
    <w:tmpl w:val="96523394"/>
    <w:lvl w:ilvl="0" w:tplc="339A05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B60098">
      <w:start w:val="16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AEA9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7E00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AEB3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9037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D05D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D21E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2E77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277C9"/>
    <w:multiLevelType w:val="hybridMultilevel"/>
    <w:tmpl w:val="768C68A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A6926"/>
    <w:multiLevelType w:val="singleLevel"/>
    <w:tmpl w:val="BF06F322"/>
    <w:lvl w:ilvl="0">
      <w:start w:val="1"/>
      <w:numFmt w:val="bullet"/>
      <w:lvlText w:val="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C837C4"/>
    <w:multiLevelType w:val="hybridMultilevel"/>
    <w:tmpl w:val="5434B58C"/>
    <w:lvl w:ilvl="0" w:tplc="B05A1022">
      <w:start w:val="1"/>
      <w:numFmt w:val="bullet"/>
      <w:pStyle w:val="LineNumber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3445B"/>
    <w:multiLevelType w:val="singleLevel"/>
    <w:tmpl w:val="BF1AE6A0"/>
    <w:lvl w:ilvl="0">
      <w:start w:val="1"/>
      <w:numFmt w:val="lowerLetter"/>
      <w:pStyle w:val="Slijedi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3A0E6566"/>
    <w:multiLevelType w:val="singleLevel"/>
    <w:tmpl w:val="EF8C85FA"/>
    <w:lvl w:ilvl="0">
      <w:start w:val="1"/>
      <w:numFmt w:val="bullet"/>
      <w:pStyle w:val="Footer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411E5698"/>
    <w:multiLevelType w:val="singleLevel"/>
    <w:tmpl w:val="3A72AEA6"/>
    <w:lvl w:ilvl="0">
      <w:start w:val="1"/>
      <w:numFmt w:val="bullet"/>
      <w:lvlText w:val="#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11" w15:restartNumberingAfterBreak="0">
    <w:nsid w:val="413D7C39"/>
    <w:multiLevelType w:val="hybridMultilevel"/>
    <w:tmpl w:val="CBE2283C"/>
    <w:lvl w:ilvl="0" w:tplc="827073CA">
      <w:start w:val="1"/>
      <w:numFmt w:val="decimal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AC2456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PageNumber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27921"/>
    <w:multiLevelType w:val="hybridMultilevel"/>
    <w:tmpl w:val="A04E3A80"/>
    <w:lvl w:ilvl="0" w:tplc="F1C24C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A273F"/>
    <w:multiLevelType w:val="hybridMultilevel"/>
    <w:tmpl w:val="8E409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583A9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F8FC80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D663E7"/>
    <w:multiLevelType w:val="multilevel"/>
    <w:tmpl w:val="CA7C9A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E7D6B"/>
    <w:multiLevelType w:val="singleLevel"/>
    <w:tmpl w:val="6EB0D78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925347F"/>
    <w:multiLevelType w:val="multilevel"/>
    <w:tmpl w:val="6A942080"/>
    <w:lvl w:ilvl="0">
      <w:start w:val="1"/>
      <w:numFmt w:val="bullet"/>
      <w:pStyle w:val="Nabrajanj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E954587"/>
    <w:multiLevelType w:val="singleLevel"/>
    <w:tmpl w:val="DC36A3B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09205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427C41"/>
    <w:multiLevelType w:val="multilevel"/>
    <w:tmpl w:val="1CE286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8717576"/>
    <w:multiLevelType w:val="singleLevel"/>
    <w:tmpl w:val="31F86AE6"/>
    <w:lvl w:ilvl="0">
      <w:start w:val="1"/>
      <w:numFmt w:val="bullet"/>
      <w:pStyle w:val="Caption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C2F274C"/>
    <w:multiLevelType w:val="multilevel"/>
    <w:tmpl w:val="A42CC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830FD9"/>
    <w:multiLevelType w:val="multilevel"/>
    <w:tmpl w:val="320696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3D4743"/>
    <w:multiLevelType w:val="hybridMultilevel"/>
    <w:tmpl w:val="4880C3A4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30158"/>
    <w:multiLevelType w:val="hybridMultilevel"/>
    <w:tmpl w:val="8FCAA7C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45041"/>
    <w:multiLevelType w:val="singleLevel"/>
    <w:tmpl w:val="BDF4E6F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1"/>
  </w:num>
  <w:num w:numId="7">
    <w:abstractNumId w:val="17"/>
  </w:num>
  <w:num w:numId="8">
    <w:abstractNumId w:val="5"/>
  </w:num>
  <w:num w:numId="9">
    <w:abstractNumId w:val="22"/>
  </w:num>
  <w:num w:numId="10">
    <w:abstractNumId w:val="8"/>
  </w:num>
  <w:num w:numId="11">
    <w:abstractNumId w:val="22"/>
  </w:num>
  <w:num w:numId="12">
    <w:abstractNumId w:val="19"/>
  </w:num>
  <w:num w:numId="13">
    <w:abstractNumId w:val="27"/>
  </w:num>
  <w:num w:numId="14">
    <w:abstractNumId w:val="10"/>
  </w:num>
  <w:num w:numId="15">
    <w:abstractNumId w:val="12"/>
  </w:num>
  <w:num w:numId="16">
    <w:abstractNumId w:val="17"/>
  </w:num>
  <w:num w:numId="17">
    <w:abstractNumId w:val="22"/>
  </w:num>
  <w:num w:numId="18">
    <w:abstractNumId w:val="22"/>
  </w:num>
  <w:num w:numId="19">
    <w:abstractNumId w:val="7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10"/>
  </w:num>
  <w:num w:numId="25">
    <w:abstractNumId w:val="21"/>
  </w:num>
  <w:num w:numId="26">
    <w:abstractNumId w:val="1"/>
  </w:num>
  <w:num w:numId="27">
    <w:abstractNumId w:val="17"/>
  </w:num>
  <w:num w:numId="28">
    <w:abstractNumId w:val="19"/>
  </w:num>
  <w:num w:numId="29">
    <w:abstractNumId w:val="5"/>
  </w:num>
  <w:num w:numId="30">
    <w:abstractNumId w:val="22"/>
  </w:num>
  <w:num w:numId="31">
    <w:abstractNumId w:val="9"/>
  </w:num>
  <w:num w:numId="32">
    <w:abstractNumId w:val="18"/>
  </w:num>
  <w:num w:numId="33">
    <w:abstractNumId w:val="13"/>
  </w:num>
  <w:num w:numId="34">
    <w:abstractNumId w:val="22"/>
  </w:num>
  <w:num w:numId="35">
    <w:abstractNumId w:val="9"/>
  </w:num>
  <w:num w:numId="36">
    <w:abstractNumId w:val="15"/>
  </w:num>
  <w:num w:numId="37">
    <w:abstractNumId w:val="4"/>
  </w:num>
  <w:num w:numId="38">
    <w:abstractNumId w:val="14"/>
  </w:num>
  <w:num w:numId="39">
    <w:abstractNumId w:val="26"/>
  </w:num>
  <w:num w:numId="40">
    <w:abstractNumId w:val="20"/>
  </w:num>
  <w:num w:numId="41">
    <w:abstractNumId w:val="11"/>
  </w:num>
  <w:num w:numId="42">
    <w:abstractNumId w:val="24"/>
  </w:num>
  <w:num w:numId="43">
    <w:abstractNumId w:val="16"/>
  </w:num>
  <w:num w:numId="44">
    <w:abstractNumId w:val="23"/>
  </w:num>
  <w:num w:numId="45">
    <w:abstractNumId w:val="25"/>
  </w:num>
  <w:num w:numId="46">
    <w:abstractNumId w:val="3"/>
  </w:num>
  <w:num w:numId="47">
    <w:abstractNumId w:val="6"/>
  </w:num>
  <w:num w:numId="48">
    <w:abstractNumId w:val="0"/>
  </w:num>
  <w:num w:numId="49">
    <w:abstractNumId w:val="2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4D0B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5D5E"/>
    <w:rsid w:val="00066B4C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B02CA"/>
    <w:rsid w:val="000B2032"/>
    <w:rsid w:val="000B7FC8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4CB8"/>
    <w:rsid w:val="00182A3C"/>
    <w:rsid w:val="0018339D"/>
    <w:rsid w:val="00186E8B"/>
    <w:rsid w:val="001872AB"/>
    <w:rsid w:val="00187458"/>
    <w:rsid w:val="0019498A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F1676"/>
    <w:rsid w:val="001F1775"/>
    <w:rsid w:val="001F3DF8"/>
    <w:rsid w:val="001F7BC1"/>
    <w:rsid w:val="0020011F"/>
    <w:rsid w:val="002050CF"/>
    <w:rsid w:val="002069C0"/>
    <w:rsid w:val="002238FD"/>
    <w:rsid w:val="00223DE9"/>
    <w:rsid w:val="002275EA"/>
    <w:rsid w:val="0023054B"/>
    <w:rsid w:val="00230DA7"/>
    <w:rsid w:val="00231F4B"/>
    <w:rsid w:val="002320EC"/>
    <w:rsid w:val="00236B53"/>
    <w:rsid w:val="0024012C"/>
    <w:rsid w:val="0024253F"/>
    <w:rsid w:val="00250708"/>
    <w:rsid w:val="002535E6"/>
    <w:rsid w:val="0027255D"/>
    <w:rsid w:val="0028121C"/>
    <w:rsid w:val="00281D31"/>
    <w:rsid w:val="00281FE7"/>
    <w:rsid w:val="002863C3"/>
    <w:rsid w:val="002864C0"/>
    <w:rsid w:val="002A060C"/>
    <w:rsid w:val="002A1F25"/>
    <w:rsid w:val="002A518A"/>
    <w:rsid w:val="002A7D2E"/>
    <w:rsid w:val="002B03BE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32735"/>
    <w:rsid w:val="003327AF"/>
    <w:rsid w:val="00337803"/>
    <w:rsid w:val="00340E98"/>
    <w:rsid w:val="00344D04"/>
    <w:rsid w:val="0034713A"/>
    <w:rsid w:val="0035692E"/>
    <w:rsid w:val="003604C8"/>
    <w:rsid w:val="003626B2"/>
    <w:rsid w:val="00363089"/>
    <w:rsid w:val="0037265A"/>
    <w:rsid w:val="003749B4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2038"/>
    <w:rsid w:val="0040219D"/>
    <w:rsid w:val="004041B9"/>
    <w:rsid w:val="00411A69"/>
    <w:rsid w:val="00414967"/>
    <w:rsid w:val="004253F1"/>
    <w:rsid w:val="00425B96"/>
    <w:rsid w:val="0043623E"/>
    <w:rsid w:val="004365AD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ABD"/>
    <w:rsid w:val="004918A6"/>
    <w:rsid w:val="0049461F"/>
    <w:rsid w:val="00495A1C"/>
    <w:rsid w:val="00497761"/>
    <w:rsid w:val="004A1E38"/>
    <w:rsid w:val="004A2E2F"/>
    <w:rsid w:val="004B26DB"/>
    <w:rsid w:val="004B7F19"/>
    <w:rsid w:val="004C61DE"/>
    <w:rsid w:val="004D394D"/>
    <w:rsid w:val="004E07F7"/>
    <w:rsid w:val="004E5A26"/>
    <w:rsid w:val="004E7238"/>
    <w:rsid w:val="004E73EB"/>
    <w:rsid w:val="004E79C5"/>
    <w:rsid w:val="004F1B49"/>
    <w:rsid w:val="004F1F37"/>
    <w:rsid w:val="004F51B3"/>
    <w:rsid w:val="004F5493"/>
    <w:rsid w:val="004F7B61"/>
    <w:rsid w:val="00500ADB"/>
    <w:rsid w:val="005048AC"/>
    <w:rsid w:val="00505107"/>
    <w:rsid w:val="00507873"/>
    <w:rsid w:val="00514D0B"/>
    <w:rsid w:val="005173D1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6F99"/>
    <w:rsid w:val="0055525D"/>
    <w:rsid w:val="00556F40"/>
    <w:rsid w:val="00563A7F"/>
    <w:rsid w:val="00565D22"/>
    <w:rsid w:val="00577A57"/>
    <w:rsid w:val="00582254"/>
    <w:rsid w:val="00582DE2"/>
    <w:rsid w:val="005849FB"/>
    <w:rsid w:val="00584F65"/>
    <w:rsid w:val="00587335"/>
    <w:rsid w:val="005B1C3B"/>
    <w:rsid w:val="005C381B"/>
    <w:rsid w:val="005D48FF"/>
    <w:rsid w:val="005D6AAE"/>
    <w:rsid w:val="005E6A3E"/>
    <w:rsid w:val="005F3113"/>
    <w:rsid w:val="00603F53"/>
    <w:rsid w:val="006127BA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30C2A"/>
    <w:rsid w:val="00632A8B"/>
    <w:rsid w:val="0063726A"/>
    <w:rsid w:val="00637345"/>
    <w:rsid w:val="00645F1F"/>
    <w:rsid w:val="00646AEA"/>
    <w:rsid w:val="00647D85"/>
    <w:rsid w:val="00651851"/>
    <w:rsid w:val="00652E8B"/>
    <w:rsid w:val="006546AB"/>
    <w:rsid w:val="006614AD"/>
    <w:rsid w:val="00670743"/>
    <w:rsid w:val="00671C35"/>
    <w:rsid w:val="00671DEE"/>
    <w:rsid w:val="00674EA6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2CD3"/>
    <w:rsid w:val="006A4C6D"/>
    <w:rsid w:val="006A69FD"/>
    <w:rsid w:val="006B5276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48AF"/>
    <w:rsid w:val="006F49B8"/>
    <w:rsid w:val="0070159C"/>
    <w:rsid w:val="007016A5"/>
    <w:rsid w:val="007033FD"/>
    <w:rsid w:val="00705A34"/>
    <w:rsid w:val="00711E01"/>
    <w:rsid w:val="00713FF8"/>
    <w:rsid w:val="0071436B"/>
    <w:rsid w:val="007152A9"/>
    <w:rsid w:val="00716B12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4CFC"/>
    <w:rsid w:val="00765B36"/>
    <w:rsid w:val="00767D49"/>
    <w:rsid w:val="00775968"/>
    <w:rsid w:val="00776BC5"/>
    <w:rsid w:val="00782A20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C2A10"/>
    <w:rsid w:val="007D0FB8"/>
    <w:rsid w:val="007D2D6A"/>
    <w:rsid w:val="007D2DE0"/>
    <w:rsid w:val="007D34A8"/>
    <w:rsid w:val="007D42F6"/>
    <w:rsid w:val="007E3AA7"/>
    <w:rsid w:val="007E6DE0"/>
    <w:rsid w:val="007F0B3B"/>
    <w:rsid w:val="007F2DD8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46C94"/>
    <w:rsid w:val="00847440"/>
    <w:rsid w:val="008552F6"/>
    <w:rsid w:val="0085671E"/>
    <w:rsid w:val="00861E04"/>
    <w:rsid w:val="00865616"/>
    <w:rsid w:val="0086655E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238E"/>
    <w:rsid w:val="008B32C8"/>
    <w:rsid w:val="008B59EB"/>
    <w:rsid w:val="008C6159"/>
    <w:rsid w:val="008C658B"/>
    <w:rsid w:val="008D035B"/>
    <w:rsid w:val="008D53C4"/>
    <w:rsid w:val="008D5E1D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F07E0"/>
    <w:rsid w:val="008F39E8"/>
    <w:rsid w:val="00901A46"/>
    <w:rsid w:val="00906413"/>
    <w:rsid w:val="00911CEC"/>
    <w:rsid w:val="0091377B"/>
    <w:rsid w:val="00921156"/>
    <w:rsid w:val="00921D2D"/>
    <w:rsid w:val="0092475E"/>
    <w:rsid w:val="00924F83"/>
    <w:rsid w:val="0093258D"/>
    <w:rsid w:val="009414EE"/>
    <w:rsid w:val="009427BE"/>
    <w:rsid w:val="00955D55"/>
    <w:rsid w:val="0096015C"/>
    <w:rsid w:val="00961619"/>
    <w:rsid w:val="009621CB"/>
    <w:rsid w:val="00964732"/>
    <w:rsid w:val="0096612C"/>
    <w:rsid w:val="00967F41"/>
    <w:rsid w:val="00987D41"/>
    <w:rsid w:val="00991A2D"/>
    <w:rsid w:val="00995308"/>
    <w:rsid w:val="009A1306"/>
    <w:rsid w:val="009A1E05"/>
    <w:rsid w:val="009A3D3F"/>
    <w:rsid w:val="009A4D88"/>
    <w:rsid w:val="009A501D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71FE"/>
    <w:rsid w:val="009E1132"/>
    <w:rsid w:val="009E53B9"/>
    <w:rsid w:val="009E6841"/>
    <w:rsid w:val="009F1AD9"/>
    <w:rsid w:val="009F6819"/>
    <w:rsid w:val="009F7611"/>
    <w:rsid w:val="00A00201"/>
    <w:rsid w:val="00A002F7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D05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3223"/>
    <w:rsid w:val="00A72C80"/>
    <w:rsid w:val="00A82173"/>
    <w:rsid w:val="00A82D6C"/>
    <w:rsid w:val="00A84F5D"/>
    <w:rsid w:val="00A90B4D"/>
    <w:rsid w:val="00A945DC"/>
    <w:rsid w:val="00A97C77"/>
    <w:rsid w:val="00AB079C"/>
    <w:rsid w:val="00AB1CC1"/>
    <w:rsid w:val="00AB33D1"/>
    <w:rsid w:val="00AB6BE9"/>
    <w:rsid w:val="00AC3F3B"/>
    <w:rsid w:val="00AC5110"/>
    <w:rsid w:val="00AD5CAC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33721"/>
    <w:rsid w:val="00B41563"/>
    <w:rsid w:val="00B4736D"/>
    <w:rsid w:val="00B50A1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432A"/>
    <w:rsid w:val="00BB658A"/>
    <w:rsid w:val="00BC2137"/>
    <w:rsid w:val="00BC34D3"/>
    <w:rsid w:val="00BC4EB7"/>
    <w:rsid w:val="00BC501D"/>
    <w:rsid w:val="00BD50AE"/>
    <w:rsid w:val="00BD63C0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60DE"/>
    <w:rsid w:val="00C3352C"/>
    <w:rsid w:val="00C344D9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C0D36"/>
    <w:rsid w:val="00CC7AAA"/>
    <w:rsid w:val="00CC7CC0"/>
    <w:rsid w:val="00CD421E"/>
    <w:rsid w:val="00CD68DE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316F9"/>
    <w:rsid w:val="00D32750"/>
    <w:rsid w:val="00D35B98"/>
    <w:rsid w:val="00D35E49"/>
    <w:rsid w:val="00D41C85"/>
    <w:rsid w:val="00D4265C"/>
    <w:rsid w:val="00D52FD1"/>
    <w:rsid w:val="00D61E8F"/>
    <w:rsid w:val="00D644AE"/>
    <w:rsid w:val="00D66DA5"/>
    <w:rsid w:val="00D73B2A"/>
    <w:rsid w:val="00D805E7"/>
    <w:rsid w:val="00D90879"/>
    <w:rsid w:val="00D940F2"/>
    <w:rsid w:val="00D97D6E"/>
    <w:rsid w:val="00DA29F7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A18"/>
    <w:rsid w:val="00DC5EF9"/>
    <w:rsid w:val="00DC68EA"/>
    <w:rsid w:val="00DC7A10"/>
    <w:rsid w:val="00DD4B1C"/>
    <w:rsid w:val="00DE5BCC"/>
    <w:rsid w:val="00DE5F2F"/>
    <w:rsid w:val="00DE6B73"/>
    <w:rsid w:val="00DF2369"/>
    <w:rsid w:val="00DF5F94"/>
    <w:rsid w:val="00E06DEB"/>
    <w:rsid w:val="00E1427E"/>
    <w:rsid w:val="00E14A04"/>
    <w:rsid w:val="00E20D5F"/>
    <w:rsid w:val="00E215EC"/>
    <w:rsid w:val="00E225F4"/>
    <w:rsid w:val="00E314CB"/>
    <w:rsid w:val="00E34083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6338C"/>
    <w:rsid w:val="00E6492E"/>
    <w:rsid w:val="00E66170"/>
    <w:rsid w:val="00E67AE3"/>
    <w:rsid w:val="00E84B2B"/>
    <w:rsid w:val="00E84F8E"/>
    <w:rsid w:val="00E85437"/>
    <w:rsid w:val="00E86604"/>
    <w:rsid w:val="00E87914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462A"/>
    <w:rsid w:val="00EE4B5D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6024"/>
    <w:rsid w:val="00F7764A"/>
    <w:rsid w:val="00F8045D"/>
    <w:rsid w:val="00F86383"/>
    <w:rsid w:val="00F92F46"/>
    <w:rsid w:val="00F941D5"/>
    <w:rsid w:val="00F9627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1C04F63B"/>
  <w15:chartTrackingRefBased/>
  <w15:docId w15:val="{2EF13888-04D4-4BCF-BC83-00C49CBC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177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2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316AE4"/>
    <w:pPr>
      <w:keepNext/>
      <w:numPr>
        <w:ilvl w:val="1"/>
        <w:numId w:val="2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2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3Char">
    <w:name w:val="Heading 3 Char"/>
    <w:link w:val="Heading3"/>
    <w:rsid w:val="00316AE4"/>
    <w:rPr>
      <w:b/>
      <w:i/>
      <w:sz w:val="24"/>
      <w:szCs w:val="24"/>
      <w:lang w:val="hr-HR" w:eastAsia="en-US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34"/>
      </w:numPr>
    </w:pPr>
  </w:style>
  <w:style w:type="paragraph" w:customStyle="1" w:styleId="Naglasak">
    <w:name w:val="Naglasak"/>
    <w:basedOn w:val="Normal"/>
    <w:rsid w:val="00EB2FF1"/>
    <w:pPr>
      <w:numPr>
        <w:numId w:val="47"/>
      </w:numPr>
    </w:pPr>
    <w:rPr>
      <w:b/>
    </w:rPr>
  </w:style>
  <w:style w:type="paragraph" w:customStyle="1" w:styleId="Abc">
    <w:name w:val="Abc"/>
    <w:basedOn w:val="Normal"/>
    <w:pPr>
      <w:numPr>
        <w:numId w:val="19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26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4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rPr>
      <w:i/>
    </w:rPr>
  </w:style>
  <w:style w:type="character" w:customStyle="1" w:styleId="Primjer">
    <w:name w:val="Primjer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35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33"/>
      </w:numPr>
    </w:pPr>
    <w:rPr>
      <w:noProof/>
    </w:rPr>
  </w:style>
  <w:style w:type="character" w:customStyle="1" w:styleId="Natuknice2Char">
    <w:name w:val="Natuknice2 Char"/>
    <w:link w:val="Natuknice2"/>
    <w:rsid w:val="00582254"/>
    <w:rPr>
      <w:noProof/>
      <w:sz w:val="24"/>
      <w:szCs w:val="24"/>
      <w:lang w:val="hr-HR" w:eastAsia="en-US" w:bidi="ar-SA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eso\Application%20Data\Microsoft\Templates\Spr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Props1.xml><?xml version="1.0" encoding="utf-8"?>
<ds:datastoreItem xmlns:ds="http://schemas.openxmlformats.org/officeDocument/2006/customXml" ds:itemID="{8E561A57-BCFA-4AC3-AAD3-EE68652DE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F12EFC-FC0A-4C78-AA3A-672A77E1F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FECB18F-C209-4834-BB27-7CB3D873AD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Spranca.dot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Špranca</vt:lpstr>
    </vt:vector>
  </TitlesOfParts>
  <Company>FER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Špranca</dc:title>
  <dc:subject>Predložak sa standardnim stilovima</dc:subject>
  <dc:creator>Krešimir Fertalj</dc:creator>
  <cp:keywords/>
  <cp:lastModifiedBy>Krešimir Fertalj</cp:lastModifiedBy>
  <cp:revision>2</cp:revision>
  <cp:lastPrinted>2004-04-22T16:55:00Z</cp:lastPrinted>
  <dcterms:created xsi:type="dcterms:W3CDTF">2022-03-07T20:48:00Z</dcterms:created>
  <dcterms:modified xsi:type="dcterms:W3CDTF">2022-03-07T20:48:00Z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-289212032</vt:i4>
  </property>
  <property fmtid="{D5CDD505-2E9C-101B-9397-08002B2CF9AE}" pid="3" name="_EmailSubject">
    <vt:lpwstr>Emailing: HZZO-Alati.doc</vt:lpwstr>
  </property>
  <property fmtid="{D5CDD505-2E9C-101B-9397-08002B2CF9AE}" pid="4" name="_AuthorEmail">
    <vt:lpwstr>damir.kalpic@fer.hr</vt:lpwstr>
  </property>
  <property fmtid="{D5CDD505-2E9C-101B-9397-08002B2CF9AE}" pid="5" name="_AuthorEmailDisplayName">
    <vt:lpwstr>Damir Kalpić</vt:lpwstr>
  </property>
  <property fmtid="{D5CDD505-2E9C-101B-9397-08002B2CF9AE}" pid="6" name="_ReviewingToolsShownOnce">
    <vt:lpwstr/>
  </property>
</Properties>
</file>